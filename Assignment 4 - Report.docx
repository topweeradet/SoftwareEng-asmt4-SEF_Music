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762FF" w14:textId="77777777" w:rsidR="00145329" w:rsidRDefault="009C150D">
      <w:pPr>
        <w:rPr>
          <w:b/>
          <w:bCs/>
          <w:sz w:val="36"/>
          <w:szCs w:val="44"/>
          <w:lang w:val="en-AU"/>
        </w:rPr>
      </w:pPr>
      <w:r w:rsidRPr="00685A1F">
        <w:rPr>
          <w:b/>
          <w:bCs/>
          <w:noProof/>
          <w:sz w:val="36"/>
          <w:szCs w:val="44"/>
          <w:lang w:val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A2E89D" wp14:editId="12E29773">
                <wp:simplePos x="0" y="0"/>
                <wp:positionH relativeFrom="margin">
                  <wp:posOffset>1259205</wp:posOffset>
                </wp:positionH>
                <wp:positionV relativeFrom="margin">
                  <wp:posOffset>0</wp:posOffset>
                </wp:positionV>
                <wp:extent cx="3417570" cy="1122045"/>
                <wp:effectExtent l="0" t="0" r="0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7570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8C921" w14:textId="3C547122" w:rsidR="00027659" w:rsidRDefault="00000000" w:rsidP="00027659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44"/>
                                <w:lang w:val="en-AU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kern w:val="0"/>
                                  <w:sz w:val="36"/>
                                  <w:szCs w:val="44"/>
                                  <w:lang w:val="en-AU"/>
                                  <w14:ligatures w14:val="none"/>
                                </w:rPr>
                                <w:id w:val="539174135"/>
                                <w:placeholder>
                                  <w:docPart w:val="97D700F20F274ABFBE5ECA9EB1FB4CB3"/>
                                </w:placeholder>
                                <w:text/>
                              </w:sdtPr>
                              <w:sdtContent>
                                <w:r w:rsidR="00E7134C" w:rsidRPr="00E7134C">
                                  <w:rPr>
                                    <w:b/>
                                    <w:bCs/>
                                    <w:kern w:val="0"/>
                                    <w:sz w:val="36"/>
                                    <w:szCs w:val="44"/>
                                    <w:lang w:val="en-AU"/>
                                    <w14:ligatures w14:val="none"/>
                                  </w:rPr>
                                  <w:t>Ass</w:t>
                                </w:r>
                                <w:r w:rsidR="00E7134C">
                                  <w:rPr>
                                    <w:b/>
                                    <w:bCs/>
                                    <w:kern w:val="0"/>
                                    <w:sz w:val="36"/>
                                    <w:szCs w:val="44"/>
                                    <w:lang w:val="en-AU"/>
                                    <w14:ligatures w14:val="none"/>
                                  </w:rPr>
                                  <w:t>ignment</w:t>
                                </w:r>
                                <w:r w:rsidR="00E7134C" w:rsidRPr="00E7134C">
                                  <w:rPr>
                                    <w:b/>
                                    <w:bCs/>
                                    <w:kern w:val="0"/>
                                    <w:sz w:val="36"/>
                                    <w:szCs w:val="44"/>
                                    <w:lang w:val="en-AU"/>
                                    <w14:ligatures w14:val="none"/>
                                  </w:rPr>
                                  <w:t xml:space="preserve"> </w:t>
                                </w:r>
                                <w:r w:rsidR="006C5F86">
                                  <w:rPr>
                                    <w:b/>
                                    <w:bCs/>
                                    <w:kern w:val="0"/>
                                    <w:sz w:val="36"/>
                                    <w:szCs w:val="44"/>
                                    <w:lang w:val="en-AU"/>
                                    <w14:ligatures w14:val="none"/>
                                  </w:rPr>
                                  <w:t>4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hint="cs"/>
                                <w:b/>
                                <w:bCs/>
                                <w:sz w:val="36"/>
                                <w:szCs w:val="44"/>
                                <w:lang w:val="en-AU"/>
                              </w:rPr>
                              <w:id w:val="1586116337"/>
                              <w:placeholder>
                                <w:docPart w:val="97D700F20F274ABFBE5ECA9EB1FB4CB3"/>
                              </w:placeholder>
                              <w:text/>
                            </w:sdtPr>
                            <w:sdtContent>
                              <w:p w14:paraId="0468EAAE" w14:textId="10D96F1D" w:rsidR="005E59E7" w:rsidRDefault="006C5F86" w:rsidP="0002765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44"/>
                                    <w:lang w:val="en-AU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6"/>
                                    <w:szCs w:val="44"/>
                                    <w:lang w:val="en-AU"/>
                                  </w:rPr>
                                  <w:t>Test Case and User Story</w:t>
                                </w:r>
                              </w:p>
                            </w:sdtContent>
                          </w:sdt>
                          <w:p w14:paraId="47FFDA12" w14:textId="5113F651" w:rsidR="009C150D" w:rsidRDefault="009C150D" w:rsidP="00027659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44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44"/>
                                <w:lang w:val="en-AU"/>
                              </w:rPr>
                              <w:t xml:space="preserve">Completion Date: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44"/>
                                <w:lang w:val="en-AU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44"/>
                                <w:lang w:val="en-AU"/>
                              </w:rPr>
                              <w:instrText xml:space="preserve"> DATE \@ "d/MM/yyyy" </w:instrTex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44"/>
                                <w:lang w:val="en-AU"/>
                              </w:rPr>
                              <w:fldChar w:fldCharType="separate"/>
                            </w:r>
                            <w:r w:rsidR="00816BA7">
                              <w:rPr>
                                <w:b/>
                                <w:bCs/>
                                <w:noProof/>
                                <w:sz w:val="36"/>
                                <w:szCs w:val="44"/>
                                <w:lang w:val="en-AU"/>
                              </w:rPr>
                              <w:t>10/10/2023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44"/>
                                <w:lang w:val="en-A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AA2E8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9.15pt;margin-top:0;width:269.1pt;height:88.3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" stroked="f">
                <v:textbox style="mso-fit-shape-to-text:t">
                  <w:txbxContent>
                    <w:p w14:paraId="5498C921" w14:textId="3C547122" w:rsidR="00027659" w:rsidRDefault="00000000" w:rsidP="00027659">
                      <w:pPr>
                        <w:jc w:val="center"/>
                        <w:rPr>
                          <w:b/>
                          <w:bCs/>
                          <w:sz w:val="36"/>
                          <w:szCs w:val="44"/>
                          <w:lang w:val="en-AU"/>
                        </w:rPr>
                      </w:pPr>
                      <w:sdt>
                        <w:sdtPr>
                          <w:rPr>
                            <w:b/>
                            <w:bCs/>
                            <w:kern w:val="0"/>
                            <w:sz w:val="36"/>
                            <w:szCs w:val="44"/>
                            <w:lang w:val="en-AU"/>
                            <w14:ligatures w14:val="none"/>
                          </w:rPr>
                          <w:id w:val="539174135"/>
                          <w:placeholder>
                            <w:docPart w:val="97D700F20F274ABFBE5ECA9EB1FB4CB3"/>
                          </w:placeholder>
                          <w:text/>
                        </w:sdtPr>
                        <w:sdtContent>
                          <w:r w:rsidR="00E7134C" w:rsidRPr="00E7134C">
                            <w:rPr>
                              <w:b/>
                              <w:bCs/>
                              <w:kern w:val="0"/>
                              <w:sz w:val="36"/>
                              <w:szCs w:val="44"/>
                              <w:lang w:val="en-AU"/>
                              <w14:ligatures w14:val="none"/>
                            </w:rPr>
                            <w:t>Ass</w:t>
                          </w:r>
                          <w:r w:rsidR="00E7134C">
                            <w:rPr>
                              <w:b/>
                              <w:bCs/>
                              <w:kern w:val="0"/>
                              <w:sz w:val="36"/>
                              <w:szCs w:val="44"/>
                              <w:lang w:val="en-AU"/>
                              <w14:ligatures w14:val="none"/>
                            </w:rPr>
                            <w:t>ignment</w:t>
                          </w:r>
                          <w:r w:rsidR="00E7134C" w:rsidRPr="00E7134C">
                            <w:rPr>
                              <w:b/>
                              <w:bCs/>
                              <w:kern w:val="0"/>
                              <w:sz w:val="36"/>
                              <w:szCs w:val="44"/>
                              <w:lang w:val="en-AU"/>
                              <w14:ligatures w14:val="none"/>
                            </w:rPr>
                            <w:t xml:space="preserve"> </w:t>
                          </w:r>
                          <w:r w:rsidR="006C5F86">
                            <w:rPr>
                              <w:b/>
                              <w:bCs/>
                              <w:kern w:val="0"/>
                              <w:sz w:val="36"/>
                              <w:szCs w:val="44"/>
                              <w:lang w:val="en-AU"/>
                              <w14:ligatures w14:val="none"/>
                            </w:rPr>
                            <w:t>4</w:t>
                          </w:r>
                        </w:sdtContent>
                      </w:sdt>
                    </w:p>
                    <w:sdt>
                      <w:sdtPr>
                        <w:rPr>
                          <w:rFonts w:hint="cs"/>
                          <w:b/>
                          <w:bCs/>
                          <w:sz w:val="36"/>
                          <w:szCs w:val="44"/>
                          <w:lang w:val="en-AU"/>
                        </w:rPr>
                        <w:id w:val="1586116337"/>
                        <w:placeholder>
                          <w:docPart w:val="97D700F20F274ABFBE5ECA9EB1FB4CB3"/>
                        </w:placeholder>
                        <w:text/>
                      </w:sdtPr>
                      <w:sdtContent>
                        <w:p w14:paraId="0468EAAE" w14:textId="10D96F1D" w:rsidR="005E59E7" w:rsidRDefault="006C5F86" w:rsidP="00027659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44"/>
                              <w:lang w:val="en-AU"/>
                            </w:rPr>
                          </w:pPr>
                          <w:r>
                            <w:rPr>
                              <w:b/>
                              <w:bCs/>
                              <w:sz w:val="36"/>
                              <w:szCs w:val="44"/>
                              <w:lang w:val="en-AU"/>
                            </w:rPr>
                            <w:t>Test Case and User Story</w:t>
                          </w:r>
                        </w:p>
                      </w:sdtContent>
                    </w:sdt>
                    <w:p w14:paraId="47FFDA12" w14:textId="5113F651" w:rsidR="009C150D" w:rsidRDefault="009C150D" w:rsidP="00027659">
                      <w:pPr>
                        <w:jc w:val="center"/>
                        <w:rPr>
                          <w:b/>
                          <w:bCs/>
                          <w:sz w:val="36"/>
                          <w:szCs w:val="44"/>
                          <w:lang w:val="en-AU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44"/>
                          <w:lang w:val="en-AU"/>
                        </w:rPr>
                        <w:t xml:space="preserve">Completion Date: </w:t>
                      </w:r>
                      <w:r>
                        <w:rPr>
                          <w:b/>
                          <w:bCs/>
                          <w:sz w:val="36"/>
                          <w:szCs w:val="44"/>
                          <w:lang w:val="en-AU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sz w:val="36"/>
                          <w:szCs w:val="44"/>
                          <w:lang w:val="en-AU"/>
                        </w:rPr>
                        <w:instrText xml:space="preserve"> DATE \@ "d/MM/yyyy" </w:instrText>
                      </w:r>
                      <w:r>
                        <w:rPr>
                          <w:b/>
                          <w:bCs/>
                          <w:sz w:val="36"/>
                          <w:szCs w:val="44"/>
                          <w:lang w:val="en-AU"/>
                        </w:rPr>
                        <w:fldChar w:fldCharType="separate"/>
                      </w:r>
                      <w:r w:rsidR="00816BA7">
                        <w:rPr>
                          <w:b/>
                          <w:bCs/>
                          <w:noProof/>
                          <w:sz w:val="36"/>
                          <w:szCs w:val="44"/>
                          <w:lang w:val="en-AU"/>
                        </w:rPr>
                        <w:t>10/10/2023</w:t>
                      </w:r>
                      <w:r>
                        <w:rPr>
                          <w:b/>
                          <w:bCs/>
                          <w:sz w:val="36"/>
                          <w:szCs w:val="44"/>
                          <w:lang w:val="en-AU"/>
                        </w:rPr>
                        <w:fldChar w:fldCharType="end"/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1DD8F33" w14:textId="77777777" w:rsidR="005E59E7" w:rsidRDefault="00027659">
      <w:pPr>
        <w:rPr>
          <w:b/>
          <w:bCs/>
          <w:sz w:val="36"/>
          <w:szCs w:val="44"/>
          <w:lang w:val="en-AU"/>
        </w:rPr>
      </w:pPr>
      <w:r w:rsidRPr="00685A1F">
        <w:rPr>
          <w:b/>
          <w:bCs/>
          <w:noProof/>
          <w:sz w:val="36"/>
          <w:szCs w:val="44"/>
          <w:lang w:val="en-A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FE2BC4" wp14:editId="7EE1DE68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4867275" cy="1122045"/>
                <wp:effectExtent l="0" t="0" r="9525" b="8890"/>
                <wp:wrapSquare wrapText="bothSides"/>
                <wp:docPr id="13095923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7275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bCs/>
                                <w:sz w:val="36"/>
                                <w:szCs w:val="44"/>
                                <w:lang w:val="en-AU"/>
                              </w:rPr>
                              <w:id w:val="2030446392"/>
                              <w:placeholder>
                                <w:docPart w:val="97D700F20F274ABFBE5ECA9EB1FB4CB3"/>
                              </w:placeholder>
                              <w:text/>
                            </w:sdtPr>
                            <w:sdtContent>
                              <w:p w14:paraId="4FF305B2" w14:textId="4AC58270" w:rsidR="00027659" w:rsidRDefault="006C5F86" w:rsidP="0002765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44"/>
                                    <w:lang w:val="en-AU"/>
                                  </w:rPr>
                                </w:pPr>
                                <w:r w:rsidRPr="00596A9E">
                                  <w:rPr>
                                    <w:b/>
                                    <w:bCs/>
                                    <w:sz w:val="36"/>
                                    <w:szCs w:val="44"/>
                                    <w:lang w:val="en-AU"/>
                                  </w:rPr>
                                  <w:t>Software Engineering Fundamentals</w:t>
                                </w:r>
                              </w:p>
                            </w:sdtContent>
                          </w:sdt>
                          <w:p w14:paraId="392E5615" w14:textId="77777777" w:rsidR="00027659" w:rsidRDefault="00027659" w:rsidP="00027659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44"/>
                                <w:lang w:val="en-AU"/>
                              </w:rPr>
                              <w:t>RMIT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FE2BC4" id="_x0000_s1027" type="#_x0000_t202" style="position:absolute;margin-left:0;margin-top:0;width:383.25pt;height:88.35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bottom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" stroked="f">
                <v:textbox style="mso-fit-shape-to-text:t">
                  <w:txbxContent>
                    <w:sdt>
                      <w:sdtPr>
                        <w:rPr>
                          <w:b/>
                          <w:bCs/>
                          <w:sz w:val="36"/>
                          <w:szCs w:val="44"/>
                          <w:lang w:val="en-AU"/>
                        </w:rPr>
                        <w:id w:val="2030446392"/>
                        <w:placeholder>
                          <w:docPart w:val="97D700F20F274ABFBE5ECA9EB1FB4CB3"/>
                        </w:placeholder>
                        <w:text/>
                      </w:sdtPr>
                      <w:sdtContent>
                        <w:p w14:paraId="4FF305B2" w14:textId="4AC58270" w:rsidR="00027659" w:rsidRDefault="006C5F86" w:rsidP="00027659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44"/>
                              <w:lang w:val="en-AU"/>
                            </w:rPr>
                          </w:pPr>
                          <w:r w:rsidRPr="00596A9E">
                            <w:rPr>
                              <w:b/>
                              <w:bCs/>
                              <w:sz w:val="36"/>
                              <w:szCs w:val="44"/>
                              <w:lang w:val="en-AU"/>
                            </w:rPr>
                            <w:t>Software Engineering Fundamentals</w:t>
                          </w:r>
                        </w:p>
                      </w:sdtContent>
                    </w:sdt>
                    <w:p w14:paraId="392E5615" w14:textId="77777777" w:rsidR="00027659" w:rsidRDefault="00027659" w:rsidP="00027659">
                      <w:pPr>
                        <w:jc w:val="center"/>
                      </w:pPr>
                      <w:r>
                        <w:rPr>
                          <w:b/>
                          <w:bCs/>
                          <w:sz w:val="36"/>
                          <w:szCs w:val="44"/>
                          <w:lang w:val="en-AU"/>
                        </w:rPr>
                        <w:t>RMIT University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685A1F">
        <w:rPr>
          <w:b/>
          <w:bCs/>
          <w:noProof/>
          <w:sz w:val="36"/>
          <w:szCs w:val="44"/>
          <w:lang w:val="en-A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A1E44AD" wp14:editId="363D754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886075" cy="1122045"/>
                <wp:effectExtent l="0" t="0" r="9525" b="8890"/>
                <wp:wrapSquare wrapText="bothSides"/>
                <wp:docPr id="2044004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6A23D" w14:textId="77777777" w:rsidR="00027659" w:rsidRDefault="00027659" w:rsidP="00027659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44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44"/>
                                <w:lang w:val="en-AU"/>
                              </w:rPr>
                              <w:t>Weeradet Aramphianlert</w:t>
                            </w:r>
                          </w:p>
                          <w:p w14:paraId="151AC545" w14:textId="77777777" w:rsidR="00027659" w:rsidRDefault="00027659" w:rsidP="00027659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44"/>
                                <w:lang w:val="en-AU"/>
                              </w:rPr>
                              <w:t>S3963772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1E44AD" id="_x0000_s1028" type="#_x0000_t202" style="position:absolute;margin-left:0;margin-top:0;width:227.25pt;height:88.35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" stroked="f">
                <v:textbox style="mso-fit-shape-to-text:t">
                  <w:txbxContent>
                    <w:p w14:paraId="10D6A23D" w14:textId="77777777" w:rsidR="00027659" w:rsidRDefault="00027659" w:rsidP="00027659">
                      <w:pPr>
                        <w:jc w:val="center"/>
                        <w:rPr>
                          <w:b/>
                          <w:bCs/>
                          <w:sz w:val="36"/>
                          <w:szCs w:val="44"/>
                          <w:lang w:val="en-AU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44"/>
                          <w:lang w:val="en-AU"/>
                        </w:rPr>
                        <w:t>Weeradet Aramphianlert</w:t>
                      </w:r>
                    </w:p>
                    <w:p w14:paraId="151AC545" w14:textId="77777777" w:rsidR="00027659" w:rsidRDefault="00027659" w:rsidP="00027659">
                      <w:pPr>
                        <w:jc w:val="center"/>
                      </w:pPr>
                      <w:r>
                        <w:rPr>
                          <w:b/>
                          <w:bCs/>
                          <w:sz w:val="36"/>
                          <w:szCs w:val="44"/>
                          <w:lang w:val="en-AU"/>
                        </w:rPr>
                        <w:t>S3963772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E59E7">
        <w:rPr>
          <w:b/>
          <w:bCs/>
          <w:sz w:val="36"/>
          <w:szCs w:val="44"/>
          <w:lang w:val="en-AU"/>
        </w:rPr>
        <w:br w:type="page"/>
      </w:r>
    </w:p>
    <w:p w14:paraId="5BCB8B11" w14:textId="02D8BBA3" w:rsidR="00027659" w:rsidRDefault="00A870B4" w:rsidP="00A870B4">
      <w:pPr>
        <w:pStyle w:val="Heading1"/>
        <w:rPr>
          <w:szCs w:val="32"/>
        </w:rPr>
      </w:pPr>
      <w:r>
        <w:rPr>
          <w:szCs w:val="32"/>
        </w:rPr>
        <w:lastRenderedPageBreak/>
        <w:t>Activity 1 Git and Unit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9641E" w14:paraId="50CFC33B" w14:textId="77777777" w:rsidTr="00C9641E">
        <w:tc>
          <w:tcPr>
            <w:tcW w:w="1870" w:type="dxa"/>
          </w:tcPr>
          <w:p w14:paraId="259BAE97" w14:textId="79BB3E23" w:rsidR="00C9641E" w:rsidRPr="00C869A9" w:rsidRDefault="00C9641E" w:rsidP="00C869A9">
            <w:pPr>
              <w:jc w:val="center"/>
              <w:rPr>
                <w:b/>
                <w:bCs/>
              </w:rPr>
            </w:pPr>
            <w:r w:rsidRPr="00C869A9">
              <w:rPr>
                <w:b/>
                <w:bCs/>
              </w:rPr>
              <w:t>Test Cases</w:t>
            </w:r>
          </w:p>
        </w:tc>
        <w:tc>
          <w:tcPr>
            <w:tcW w:w="1870" w:type="dxa"/>
          </w:tcPr>
          <w:p w14:paraId="60858B01" w14:textId="2D2425C4" w:rsidR="00C9641E" w:rsidRPr="00C869A9" w:rsidRDefault="00C9641E" w:rsidP="00C869A9">
            <w:pPr>
              <w:jc w:val="center"/>
              <w:rPr>
                <w:b/>
                <w:bCs/>
              </w:rPr>
            </w:pPr>
            <w:r w:rsidRPr="00C869A9">
              <w:rPr>
                <w:b/>
                <w:bCs/>
              </w:rPr>
              <w:t>Test Data</w:t>
            </w:r>
          </w:p>
        </w:tc>
        <w:tc>
          <w:tcPr>
            <w:tcW w:w="1870" w:type="dxa"/>
          </w:tcPr>
          <w:p w14:paraId="7E328F62" w14:textId="328F1C95" w:rsidR="00C9641E" w:rsidRPr="00C869A9" w:rsidRDefault="00C9641E" w:rsidP="00C869A9">
            <w:pPr>
              <w:jc w:val="center"/>
              <w:rPr>
                <w:b/>
                <w:bCs/>
              </w:rPr>
            </w:pPr>
            <w:r w:rsidRPr="00C869A9">
              <w:rPr>
                <w:b/>
                <w:bCs/>
              </w:rPr>
              <w:t>Expected Result</w:t>
            </w:r>
          </w:p>
        </w:tc>
        <w:tc>
          <w:tcPr>
            <w:tcW w:w="1870" w:type="dxa"/>
          </w:tcPr>
          <w:p w14:paraId="74B3A3A0" w14:textId="1336C856" w:rsidR="00C9641E" w:rsidRPr="00C869A9" w:rsidRDefault="00C869A9" w:rsidP="00C869A9">
            <w:pPr>
              <w:jc w:val="center"/>
              <w:rPr>
                <w:b/>
                <w:bCs/>
              </w:rPr>
            </w:pPr>
            <w:r w:rsidRPr="00C869A9">
              <w:rPr>
                <w:b/>
                <w:bCs/>
              </w:rPr>
              <w:t>Test Result</w:t>
            </w:r>
          </w:p>
        </w:tc>
        <w:tc>
          <w:tcPr>
            <w:tcW w:w="1870" w:type="dxa"/>
          </w:tcPr>
          <w:p w14:paraId="2A99293D" w14:textId="0E8D88AC" w:rsidR="00C9641E" w:rsidRPr="00C869A9" w:rsidRDefault="00C869A9" w:rsidP="00C869A9">
            <w:pPr>
              <w:jc w:val="center"/>
              <w:rPr>
                <w:b/>
                <w:bCs/>
              </w:rPr>
            </w:pPr>
            <w:r w:rsidRPr="00C869A9">
              <w:rPr>
                <w:b/>
                <w:bCs/>
              </w:rPr>
              <w:t>Pass/Fail</w:t>
            </w:r>
          </w:p>
        </w:tc>
      </w:tr>
      <w:tr w:rsidR="00C869A9" w14:paraId="14766DB7" w14:textId="77777777" w:rsidTr="00C9641E">
        <w:tc>
          <w:tcPr>
            <w:tcW w:w="1870" w:type="dxa"/>
          </w:tcPr>
          <w:p w14:paraId="6C9B9914" w14:textId="4509143C" w:rsidR="00C869A9" w:rsidRPr="00816BA7" w:rsidRDefault="006C2F06" w:rsidP="00EA69E3">
            <w:pPr>
              <w:rPr>
                <w:b/>
                <w:bCs/>
              </w:rPr>
            </w:pPr>
            <w:r w:rsidRPr="00816BA7">
              <w:rPr>
                <w:b/>
                <w:bCs/>
              </w:rPr>
              <w:t>TestCase 1</w:t>
            </w:r>
          </w:p>
        </w:tc>
        <w:tc>
          <w:tcPr>
            <w:tcW w:w="1870" w:type="dxa"/>
          </w:tcPr>
          <w:p w14:paraId="284C8AE1" w14:textId="77777777" w:rsidR="00C869A9" w:rsidRDefault="00C869A9" w:rsidP="00EA69E3"/>
        </w:tc>
        <w:tc>
          <w:tcPr>
            <w:tcW w:w="1870" w:type="dxa"/>
          </w:tcPr>
          <w:p w14:paraId="1B78A1E6" w14:textId="77777777" w:rsidR="00C869A9" w:rsidRDefault="00C869A9" w:rsidP="00EA69E3"/>
        </w:tc>
        <w:tc>
          <w:tcPr>
            <w:tcW w:w="1870" w:type="dxa"/>
          </w:tcPr>
          <w:p w14:paraId="7DE7A4F4" w14:textId="77777777" w:rsidR="00C869A9" w:rsidRDefault="00C869A9" w:rsidP="00EA69E3"/>
        </w:tc>
        <w:tc>
          <w:tcPr>
            <w:tcW w:w="1870" w:type="dxa"/>
          </w:tcPr>
          <w:p w14:paraId="3AB031E2" w14:textId="77777777" w:rsidR="00C869A9" w:rsidRDefault="00C869A9" w:rsidP="00EA69E3"/>
        </w:tc>
      </w:tr>
    </w:tbl>
    <w:p w14:paraId="07CC8668" w14:textId="77777777" w:rsidR="00EA69E3" w:rsidRPr="00EA69E3" w:rsidRDefault="00EA69E3" w:rsidP="00EA69E3">
      <w:pPr>
        <w:rPr>
          <w:cs/>
        </w:rPr>
      </w:pPr>
    </w:p>
    <w:sectPr w:rsidR="00EA69E3" w:rsidRPr="00EA69E3" w:rsidSect="005E59E7">
      <w:footerReference w:type="default" r:id="rId7"/>
      <w:foot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EDE16" w14:textId="77777777" w:rsidR="00BF2CDA" w:rsidRDefault="00BF2CDA" w:rsidP="00027659">
      <w:pPr>
        <w:spacing w:after="0" w:line="240" w:lineRule="auto"/>
      </w:pPr>
      <w:r>
        <w:separator/>
      </w:r>
    </w:p>
  </w:endnote>
  <w:endnote w:type="continuationSeparator" w:id="0">
    <w:p w14:paraId="75995DEE" w14:textId="77777777" w:rsidR="00BF2CDA" w:rsidRDefault="00BF2CDA" w:rsidP="00027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56624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1B4ABF" w14:textId="77777777" w:rsidR="005E59E7" w:rsidRDefault="005E59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0F28DF" w14:textId="77777777" w:rsidR="005E59E7" w:rsidRDefault="005E59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D0909" w14:textId="77777777" w:rsidR="005E59E7" w:rsidRDefault="005E59E7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72CC0B7" wp14:editId="0AEA2BA3">
          <wp:simplePos x="0" y="0"/>
          <mc:AlternateContent>
            <mc:Choice Requires="wp14">
              <wp:positionH relativeFrom="page">
                <wp14:pctPosHOffset>85000</wp14:pctPosHOffset>
              </wp:positionH>
            </mc:Choice>
            <mc:Fallback>
              <wp:positionH relativeFrom="page">
                <wp:posOffset>6606540</wp:posOffset>
              </wp:positionH>
            </mc:Fallback>
          </mc:AlternateContent>
          <wp:positionV relativeFrom="bottomMargin">
            <wp:align>bottom</wp:align>
          </wp:positionV>
          <wp:extent cx="914400" cy="914400"/>
          <wp:effectExtent l="0" t="0" r="0" b="0"/>
          <wp:wrapSquare wrapText="bothSides"/>
          <wp:docPr id="2114203152" name="Picture 2114203152" descr="A red circle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8728926" name="Picture 3" descr="A red circle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E55E8" w14:textId="77777777" w:rsidR="00BF2CDA" w:rsidRDefault="00BF2CDA" w:rsidP="00027659">
      <w:pPr>
        <w:spacing w:after="0" w:line="240" w:lineRule="auto"/>
      </w:pPr>
      <w:r>
        <w:separator/>
      </w:r>
    </w:p>
  </w:footnote>
  <w:footnote w:type="continuationSeparator" w:id="0">
    <w:p w14:paraId="50BE0A1A" w14:textId="77777777" w:rsidR="00BF2CDA" w:rsidRDefault="00BF2CDA" w:rsidP="000276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040AE"/>
    <w:multiLevelType w:val="hybridMultilevel"/>
    <w:tmpl w:val="138C515E"/>
    <w:lvl w:ilvl="0" w:tplc="D6E47B8E">
      <w:start w:val="1"/>
      <w:numFmt w:val="decimal"/>
      <w:lvlText w:val="%1.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14CBE6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C5A0D1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52CBF4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680AD0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CF4DA8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FFC929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F32CD6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12C7CC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ABB2821"/>
    <w:multiLevelType w:val="hybridMultilevel"/>
    <w:tmpl w:val="87BCD430"/>
    <w:lvl w:ilvl="0" w:tplc="E3E093A8">
      <w:start w:val="1"/>
      <w:numFmt w:val="decimal"/>
      <w:lvlText w:val="%1.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8AA2C42">
      <w:start w:val="1"/>
      <w:numFmt w:val="bullet"/>
      <w:lvlText w:val=""/>
      <w:lvlJc w:val="left"/>
      <w:pPr>
        <w:ind w:left="567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5B4C5F6">
      <w:start w:val="1"/>
      <w:numFmt w:val="bullet"/>
      <w:lvlText w:val="▪"/>
      <w:lvlJc w:val="left"/>
      <w:pPr>
        <w:ind w:left="1364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0107AB8">
      <w:start w:val="1"/>
      <w:numFmt w:val="bullet"/>
      <w:lvlText w:val="•"/>
      <w:lvlJc w:val="left"/>
      <w:pPr>
        <w:ind w:left="2084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A7E82EA">
      <w:start w:val="1"/>
      <w:numFmt w:val="bullet"/>
      <w:lvlText w:val="o"/>
      <w:lvlJc w:val="left"/>
      <w:pPr>
        <w:ind w:left="2804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10040F4">
      <w:start w:val="1"/>
      <w:numFmt w:val="bullet"/>
      <w:lvlText w:val="▪"/>
      <w:lvlJc w:val="left"/>
      <w:pPr>
        <w:ind w:left="3524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9582076">
      <w:start w:val="1"/>
      <w:numFmt w:val="bullet"/>
      <w:lvlText w:val="•"/>
      <w:lvlJc w:val="left"/>
      <w:pPr>
        <w:ind w:left="4244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8BEB6B4">
      <w:start w:val="1"/>
      <w:numFmt w:val="bullet"/>
      <w:lvlText w:val="o"/>
      <w:lvlJc w:val="left"/>
      <w:pPr>
        <w:ind w:left="4964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02848B8">
      <w:start w:val="1"/>
      <w:numFmt w:val="bullet"/>
      <w:lvlText w:val="▪"/>
      <w:lvlJc w:val="left"/>
      <w:pPr>
        <w:ind w:left="5684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40818328">
    <w:abstractNumId w:val="1"/>
  </w:num>
  <w:num w:numId="2" w16cid:durableId="1476485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F86"/>
    <w:rsid w:val="00027659"/>
    <w:rsid w:val="000B3295"/>
    <w:rsid w:val="00145329"/>
    <w:rsid w:val="00212664"/>
    <w:rsid w:val="00465FCD"/>
    <w:rsid w:val="00597699"/>
    <w:rsid w:val="005E59E7"/>
    <w:rsid w:val="006C2F06"/>
    <w:rsid w:val="006C5F86"/>
    <w:rsid w:val="00767882"/>
    <w:rsid w:val="00816BA7"/>
    <w:rsid w:val="00870074"/>
    <w:rsid w:val="009C150D"/>
    <w:rsid w:val="00A870B4"/>
    <w:rsid w:val="00BF2CDA"/>
    <w:rsid w:val="00C869A9"/>
    <w:rsid w:val="00C9641E"/>
    <w:rsid w:val="00CF06F8"/>
    <w:rsid w:val="00D035E1"/>
    <w:rsid w:val="00E7134C"/>
    <w:rsid w:val="00EA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145473"/>
  <w15:chartTrackingRefBased/>
  <w15:docId w15:val="{FF84A05C-1D72-441B-A590-E35EDF61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659"/>
  </w:style>
  <w:style w:type="paragraph" w:styleId="Heading1">
    <w:name w:val="heading 1"/>
    <w:next w:val="Normal"/>
    <w:link w:val="Heading1Char"/>
    <w:uiPriority w:val="9"/>
    <w:qFormat/>
    <w:rsid w:val="00597699"/>
    <w:pPr>
      <w:keepNext/>
      <w:keepLines/>
      <w:spacing w:after="0"/>
      <w:ind w:left="10" w:hanging="10"/>
      <w:outlineLvl w:val="0"/>
    </w:pPr>
    <w:rPr>
      <w:rFonts w:asciiTheme="majorHAnsi" w:eastAsia="Times New Roman" w:hAnsiTheme="majorHAnsi" w:cs="Times New Roman"/>
      <w:color w:val="4472C4" w:themeColor="accent1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597699"/>
    <w:pPr>
      <w:keepNext/>
      <w:keepLines/>
      <w:spacing w:after="48"/>
      <w:ind w:left="10" w:hanging="10"/>
      <w:outlineLvl w:val="1"/>
    </w:pPr>
    <w:rPr>
      <w:rFonts w:asciiTheme="majorHAnsi" w:eastAsia="Arial" w:hAnsiTheme="majorHAnsi" w:cs="Arial"/>
      <w:color w:val="4472C4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659"/>
  </w:style>
  <w:style w:type="paragraph" w:styleId="Footer">
    <w:name w:val="footer"/>
    <w:basedOn w:val="Normal"/>
    <w:link w:val="FooterChar"/>
    <w:uiPriority w:val="99"/>
    <w:unhideWhenUsed/>
    <w:rsid w:val="00027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659"/>
  </w:style>
  <w:style w:type="character" w:styleId="PlaceholderText">
    <w:name w:val="Placeholder Text"/>
    <w:basedOn w:val="DefaultParagraphFont"/>
    <w:uiPriority w:val="99"/>
    <w:semiHidden/>
    <w:rsid w:val="005E59E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97699"/>
    <w:rPr>
      <w:rFonts w:asciiTheme="majorHAnsi" w:eastAsia="Times New Roman" w:hAnsiTheme="majorHAnsi" w:cs="Times New Roman"/>
      <w:color w:val="4472C4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7699"/>
    <w:rPr>
      <w:rFonts w:asciiTheme="majorHAnsi" w:eastAsia="Arial" w:hAnsiTheme="majorHAnsi" w:cs="Arial"/>
      <w:color w:val="4472C4" w:themeColor="accent1"/>
      <w:sz w:val="26"/>
    </w:rPr>
  </w:style>
  <w:style w:type="table" w:styleId="TableGrid">
    <w:name w:val="Table Grid"/>
    <w:basedOn w:val="TableNormal"/>
    <w:uiPriority w:val="39"/>
    <w:rsid w:val="00C96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pWe\OneDrive%20-%20RMIT%20University\M-IT\Report%20-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D700F20F274ABFBE5ECA9EB1FB4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B975C-B20A-4135-AB45-7ADEC8BF6E78}"/>
      </w:docPartPr>
      <w:docPartBody>
        <w:p w:rsidR="006B359E" w:rsidRDefault="00000000">
          <w:pPr>
            <w:pStyle w:val="97D700F20F274ABFBE5ECA9EB1FB4CB3"/>
          </w:pPr>
          <w:r w:rsidRPr="00AB5EB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9E"/>
    <w:rsid w:val="006B359E"/>
    <w:rsid w:val="00E6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7D700F20F274ABFBE5ECA9EB1FB4CB3">
    <w:name w:val="97D700F20F274ABFBE5ECA9EB1FB4C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- Template.dotx</Template>
  <TotalTime>20</TotalTime>
  <Pages>2</Pages>
  <Words>17</Words>
  <Characters>82</Characters>
  <Application>Microsoft Office Word</Application>
  <DocSecurity>0</DocSecurity>
  <Lines>13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Weeradet Aramphianlert</dc:creator>
  <cp:keywords/>
  <dc:description/>
  <cp:lastModifiedBy>Weeradet Aramphianlert</cp:lastModifiedBy>
  <cp:revision>8</cp:revision>
  <dcterms:created xsi:type="dcterms:W3CDTF">2023-10-09T13:42:00Z</dcterms:created>
  <dcterms:modified xsi:type="dcterms:W3CDTF">2023-10-09T14:17:00Z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28ebe76d-4e1f-4493-bd96-6729996a1e5e</vt:lpwstr>
  </property>
</Properties>
</file>